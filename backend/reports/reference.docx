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081B1" w14:textId="5CE455DD" w:rsidR="00A65E1A" w:rsidRDefault="00C57C80" w:rsidP="00C57C80">
      <w:pPr>
        <w:pStyle w:val="Heading1"/>
        <w:spacing w:after="0"/>
      </w:pPr>
      <w:r>
        <w:t>Heading 1</w:t>
      </w:r>
    </w:p>
    <w:p w14:paraId="694ED289" w14:textId="6C5122DB" w:rsidR="00C57C80" w:rsidRDefault="00C57C80" w:rsidP="00C57C80">
      <w:pPr>
        <w:pStyle w:val="Heading2"/>
        <w:spacing w:before="0"/>
      </w:pPr>
      <w:r>
        <w:t>Heading 2</w:t>
      </w:r>
    </w:p>
    <w:p w14:paraId="24A4A6A7" w14:textId="19DC33E9" w:rsidR="00C57C80" w:rsidRDefault="00C57C80" w:rsidP="00C57C80">
      <w:pPr>
        <w:pStyle w:val="Heading3"/>
      </w:pPr>
      <w:r>
        <w:t>Heading 3</w:t>
      </w:r>
    </w:p>
    <w:p w14:paraId="78D2EE23" w14:textId="2681CEB9" w:rsidR="00C57C80" w:rsidRPr="00C57C80" w:rsidRDefault="00C57C80" w:rsidP="00C57C80">
      <w:pPr>
        <w:pStyle w:val="Heading4"/>
      </w:pPr>
      <w:r>
        <w:t>Heading 4</w:t>
      </w:r>
    </w:p>
    <w:p w14:paraId="73ADF1CA" w14:textId="1A6EF6F6" w:rsidR="00B17975" w:rsidRDefault="00C57C80" w:rsidP="00B17975">
      <w:r>
        <w:t>Normal</w:t>
      </w:r>
    </w:p>
    <w:tbl>
      <w:tblPr>
        <w:tblStyle w:val="Table"/>
        <w:tblW w:w="4995" w:type="pct"/>
        <w:tblLook w:val="04A0" w:firstRow="1" w:lastRow="0" w:firstColumn="1" w:lastColumn="0" w:noHBand="0" w:noVBand="1"/>
      </w:tblPr>
      <w:tblGrid>
        <w:gridCol w:w="3393"/>
        <w:gridCol w:w="636"/>
        <w:gridCol w:w="684"/>
        <w:gridCol w:w="831"/>
        <w:gridCol w:w="1278"/>
        <w:gridCol w:w="1180"/>
        <w:gridCol w:w="1370"/>
        <w:gridCol w:w="698"/>
      </w:tblGrid>
      <w:tr w:rsidR="00770403" w14:paraId="66B7F731" w14:textId="77777777" w:rsidTr="00BA6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72B5A37" w14:textId="6541C729" w:rsidR="00C57C80" w:rsidRDefault="00E67630" w:rsidP="00B17975">
            <w:r>
              <w:t xml:space="preserve"> </w:t>
            </w:r>
          </w:p>
        </w:tc>
        <w:tc>
          <w:tcPr>
            <w:tcW w:w="300" w:type="pct"/>
          </w:tcPr>
          <w:p w14:paraId="2530A7A7" w14:textId="4DD93BB4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300" w:type="pct"/>
          </w:tcPr>
          <w:p w14:paraId="569C89EF" w14:textId="380FB4DF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300" w:type="pct"/>
          </w:tcPr>
          <w:p w14:paraId="4E646E9D" w14:textId="1A441FFD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450" w:type="pct"/>
          </w:tcPr>
          <w:p w14:paraId="7DF4603D" w14:textId="05678F59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Deviation</w:t>
            </w:r>
          </w:p>
        </w:tc>
        <w:tc>
          <w:tcPr>
            <w:tcW w:w="400" w:type="pct"/>
          </w:tcPr>
          <w:p w14:paraId="231CF0E2" w14:textId="2F462A0F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Variance</w:t>
            </w:r>
          </w:p>
        </w:tc>
        <w:tc>
          <w:tcPr>
            <w:tcW w:w="450" w:type="pct"/>
          </w:tcPr>
          <w:p w14:paraId="78A910EB" w14:textId="57926CD1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Responses</w:t>
            </w:r>
          </w:p>
        </w:tc>
        <w:tc>
          <w:tcPr>
            <w:tcW w:w="300" w:type="pct"/>
          </w:tcPr>
          <w:p w14:paraId="2851D729" w14:textId="49FF7B5B" w:rsidR="00C57C80" w:rsidRDefault="00770403" w:rsidP="00B17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</w:t>
            </w:r>
          </w:p>
        </w:tc>
      </w:tr>
      <w:tr w:rsidR="00770403" w14:paraId="349BD9DD" w14:textId="77777777" w:rsidTr="00BA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A92EE97" w14:textId="77777777" w:rsidR="00C57C80" w:rsidRDefault="00C57C80" w:rsidP="00B17975"/>
        </w:tc>
        <w:tc>
          <w:tcPr>
            <w:tcW w:w="300" w:type="pct"/>
          </w:tcPr>
          <w:p w14:paraId="31D7DDE4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41682ECC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54D82013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02535C30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53044466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2127C689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65C0E847" w14:textId="08FB062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403" w14:paraId="780F1CDE" w14:textId="77777777" w:rsidTr="00BA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A01C69B" w14:textId="77777777" w:rsidR="00C57C80" w:rsidRDefault="00C57C80" w:rsidP="00B17975"/>
        </w:tc>
        <w:tc>
          <w:tcPr>
            <w:tcW w:w="300" w:type="pct"/>
          </w:tcPr>
          <w:p w14:paraId="112D018D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06A13E84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72E7FB95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48AB74B8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74A99EC4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047E459F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2A3CC2EF" w14:textId="0DF82A5F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70403" w14:paraId="646CAB94" w14:textId="77777777" w:rsidTr="00BA6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6D36CE0" w14:textId="77777777" w:rsidR="00C57C80" w:rsidRDefault="00C57C80" w:rsidP="00B17975"/>
        </w:tc>
        <w:tc>
          <w:tcPr>
            <w:tcW w:w="300" w:type="pct"/>
          </w:tcPr>
          <w:p w14:paraId="2804D3E0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5C40EDA6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41E9D8C3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432D9A6A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4789ABB9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20A4F4E0" w14:textId="77777777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078DC289" w14:textId="7B41A6B2" w:rsidR="00C57C80" w:rsidRDefault="00C57C80" w:rsidP="00B17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403" w14:paraId="2646EA3E" w14:textId="77777777" w:rsidTr="00BA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20900C3" w14:textId="77777777" w:rsidR="00C57C80" w:rsidRDefault="00C57C80" w:rsidP="00B17975"/>
        </w:tc>
        <w:tc>
          <w:tcPr>
            <w:tcW w:w="300" w:type="pct"/>
          </w:tcPr>
          <w:p w14:paraId="6E6F1E24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37E43B19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49BBF6D6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4AF957E4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5AADB219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50" w:type="pct"/>
          </w:tcPr>
          <w:p w14:paraId="503733CC" w14:textId="77777777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0" w:type="pct"/>
          </w:tcPr>
          <w:p w14:paraId="549654FA" w14:textId="7352F2BD" w:rsidR="00C57C80" w:rsidRDefault="00C57C80" w:rsidP="00B179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0B40220" w14:textId="77777777" w:rsidR="00C57C80" w:rsidRPr="00B17975" w:rsidRDefault="00C57C80" w:rsidP="00B17975"/>
    <w:sectPr w:rsidR="00C57C80" w:rsidRPr="00B17975" w:rsidSect="004E63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730" w:right="1080" w:bottom="720" w:left="1080" w:header="0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E7B45" w14:textId="77777777" w:rsidR="00A84B64" w:rsidRDefault="00A84B64" w:rsidP="00627168">
      <w:r>
        <w:separator/>
      </w:r>
    </w:p>
    <w:p w14:paraId="110BF976" w14:textId="77777777" w:rsidR="00A84B64" w:rsidRDefault="00A84B64" w:rsidP="00627168"/>
    <w:p w14:paraId="136DCCDB" w14:textId="77777777" w:rsidR="00A84B64" w:rsidRDefault="00A84B64" w:rsidP="00627168"/>
    <w:p w14:paraId="7658AEBE" w14:textId="77777777" w:rsidR="00A84B64" w:rsidRDefault="00A84B64" w:rsidP="00627168"/>
    <w:p w14:paraId="4334B046" w14:textId="77777777" w:rsidR="00A84B64" w:rsidRDefault="00A84B64" w:rsidP="00627168"/>
    <w:p w14:paraId="575B5401" w14:textId="77777777" w:rsidR="00A84B64" w:rsidRDefault="00A84B64" w:rsidP="00627168"/>
    <w:p w14:paraId="65B29DC0" w14:textId="77777777" w:rsidR="00A84B64" w:rsidRDefault="00A84B64" w:rsidP="00627168"/>
    <w:p w14:paraId="105AC477" w14:textId="77777777" w:rsidR="00A84B64" w:rsidRDefault="00A84B64"/>
  </w:endnote>
  <w:endnote w:type="continuationSeparator" w:id="0">
    <w:p w14:paraId="157545C3" w14:textId="77777777" w:rsidR="00A84B64" w:rsidRDefault="00A84B64" w:rsidP="00627168">
      <w:r>
        <w:continuationSeparator/>
      </w:r>
    </w:p>
    <w:p w14:paraId="4F0209FA" w14:textId="77777777" w:rsidR="00A84B64" w:rsidRDefault="00A84B64" w:rsidP="00627168"/>
    <w:p w14:paraId="1C45A83E" w14:textId="77777777" w:rsidR="00A84B64" w:rsidRDefault="00A84B64" w:rsidP="00627168"/>
    <w:p w14:paraId="375425FF" w14:textId="77777777" w:rsidR="00A84B64" w:rsidRDefault="00A84B64" w:rsidP="00627168"/>
    <w:p w14:paraId="32426873" w14:textId="77777777" w:rsidR="00A84B64" w:rsidRDefault="00A84B64" w:rsidP="00627168"/>
    <w:p w14:paraId="38ADE230" w14:textId="77777777" w:rsidR="00A84B64" w:rsidRDefault="00A84B64" w:rsidP="00627168"/>
    <w:p w14:paraId="01CB202F" w14:textId="77777777" w:rsidR="00A84B64" w:rsidRDefault="00A84B64" w:rsidP="00627168"/>
    <w:p w14:paraId="689E6F42" w14:textId="77777777" w:rsidR="00A84B64" w:rsidRDefault="00A84B64"/>
  </w:endnote>
  <w:endnote w:type="continuationNotice" w:id="1">
    <w:p w14:paraId="41843734" w14:textId="77777777" w:rsidR="00A84B64" w:rsidRDefault="00A84B64">
      <w:pPr>
        <w:spacing w:before="0" w:after="0" w:line="240" w:lineRule="auto"/>
      </w:pPr>
    </w:p>
    <w:p w14:paraId="084691DF" w14:textId="77777777" w:rsidR="00A84B64" w:rsidRDefault="00A84B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57E89" w14:textId="77777777" w:rsidR="0033623C" w:rsidRDefault="00336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5F1D7" w14:textId="77777777" w:rsidR="00ED1CA5" w:rsidRPr="0046269E" w:rsidRDefault="00810DF6" w:rsidP="00627168">
    <w:pPr>
      <w:pStyle w:val="Footer"/>
    </w:pPr>
    <w:r w:rsidRPr="00F8411A">
      <w:tab/>
    </w:r>
    <w:r w:rsidRPr="0046269E">
      <w:fldChar w:fldCharType="begin"/>
    </w:r>
    <w:r w:rsidRPr="0046269E">
      <w:instrText xml:space="preserve"> PAGE   \* MERGEFORMAT </w:instrText>
    </w:r>
    <w:r w:rsidRPr="0046269E">
      <w:fldChar w:fldCharType="separate"/>
    </w:r>
    <w:r w:rsidRPr="0046269E">
      <w:t>1</w:t>
    </w:r>
    <w:r w:rsidRPr="0046269E">
      <w:fldChar w:fldCharType="end"/>
    </w:r>
  </w:p>
  <w:p w14:paraId="4C6B6A58" w14:textId="77777777" w:rsidR="001A7DDF" w:rsidRPr="0046269E" w:rsidRDefault="001A7DDF" w:rsidP="00627168">
    <w:pPr>
      <w:pStyle w:val="Footer"/>
    </w:pPr>
  </w:p>
  <w:p w14:paraId="4FDB965F" w14:textId="77777777" w:rsidR="001A7DDF" w:rsidRDefault="001A7DDF" w:rsidP="00627168">
    <w:pPr>
      <w:pStyle w:val="Footer"/>
    </w:pPr>
  </w:p>
  <w:p w14:paraId="3624A3A3" w14:textId="77777777" w:rsidR="00FD4F28" w:rsidRDefault="00FD4F2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27777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61378974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2B55DB3C" w14:textId="77777777" w:rsidR="00810DF6" w:rsidRDefault="00810DF6" w:rsidP="00627168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17C85ABA" w14:textId="77777777" w:rsidR="00810DF6" w:rsidRDefault="00000000" w:rsidP="00627168">
        <w:pPr>
          <w:pStyle w:val="Footer"/>
          <w:rPr>
            <w:noProof/>
          </w:rPr>
        </w:pPr>
      </w:p>
    </w:sdtContent>
  </w:sdt>
  <w:p w14:paraId="7C4D4172" w14:textId="77777777" w:rsidR="00E52F68" w:rsidRDefault="00E52F68" w:rsidP="00627168"/>
  <w:p w14:paraId="3AD4B53D" w14:textId="77777777" w:rsidR="00E52F68" w:rsidRDefault="00E52F68" w:rsidP="00627168"/>
  <w:p w14:paraId="0D39C4B2" w14:textId="77777777" w:rsidR="00ED1CA5" w:rsidRDefault="00ED1CA5" w:rsidP="00627168"/>
  <w:p w14:paraId="7C3BAAD7" w14:textId="77777777" w:rsidR="00FD4F28" w:rsidRDefault="00FD4F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8EF43" w14:textId="77777777" w:rsidR="00A84B64" w:rsidRDefault="00A84B64" w:rsidP="00627168">
      <w:r>
        <w:separator/>
      </w:r>
    </w:p>
    <w:p w14:paraId="77AFDEF6" w14:textId="77777777" w:rsidR="00A84B64" w:rsidRDefault="00A84B64" w:rsidP="00627168"/>
    <w:p w14:paraId="31098CDD" w14:textId="77777777" w:rsidR="00A84B64" w:rsidRDefault="00A84B64" w:rsidP="00627168"/>
    <w:p w14:paraId="566DB9C0" w14:textId="77777777" w:rsidR="00A84B64" w:rsidRDefault="00A84B64" w:rsidP="00627168"/>
    <w:p w14:paraId="4A7BCED2" w14:textId="77777777" w:rsidR="00A84B64" w:rsidRDefault="00A84B64" w:rsidP="00627168"/>
    <w:p w14:paraId="0ABA207D" w14:textId="77777777" w:rsidR="00A84B64" w:rsidRDefault="00A84B64" w:rsidP="00627168"/>
    <w:p w14:paraId="217D18DB" w14:textId="77777777" w:rsidR="00A84B64" w:rsidRDefault="00A84B64" w:rsidP="00627168"/>
    <w:p w14:paraId="572F3AEF" w14:textId="77777777" w:rsidR="00A84B64" w:rsidRDefault="00A84B64"/>
  </w:footnote>
  <w:footnote w:type="continuationSeparator" w:id="0">
    <w:p w14:paraId="50FE8900" w14:textId="77777777" w:rsidR="00A84B64" w:rsidRDefault="00A84B64" w:rsidP="00627168">
      <w:r>
        <w:continuationSeparator/>
      </w:r>
    </w:p>
    <w:p w14:paraId="4FDAAF19" w14:textId="77777777" w:rsidR="00A84B64" w:rsidRDefault="00A84B64" w:rsidP="00627168"/>
    <w:p w14:paraId="137C33B7" w14:textId="77777777" w:rsidR="00A84B64" w:rsidRDefault="00A84B64" w:rsidP="00627168"/>
    <w:p w14:paraId="1ED8C0F5" w14:textId="77777777" w:rsidR="00A84B64" w:rsidRDefault="00A84B64" w:rsidP="00627168"/>
    <w:p w14:paraId="7C6F49CC" w14:textId="77777777" w:rsidR="00A84B64" w:rsidRDefault="00A84B64" w:rsidP="00627168"/>
    <w:p w14:paraId="546F0C4C" w14:textId="77777777" w:rsidR="00A84B64" w:rsidRDefault="00A84B64" w:rsidP="00627168"/>
    <w:p w14:paraId="43379CBF" w14:textId="77777777" w:rsidR="00A84B64" w:rsidRDefault="00A84B64" w:rsidP="00627168"/>
    <w:p w14:paraId="47851CC2" w14:textId="77777777" w:rsidR="00A84B64" w:rsidRDefault="00A84B64"/>
  </w:footnote>
  <w:footnote w:type="continuationNotice" w:id="1">
    <w:p w14:paraId="050BDBC6" w14:textId="77777777" w:rsidR="00A84B64" w:rsidRDefault="00A84B64">
      <w:pPr>
        <w:spacing w:before="0" w:after="0" w:line="240" w:lineRule="auto"/>
      </w:pPr>
    </w:p>
    <w:p w14:paraId="32FADED2" w14:textId="77777777" w:rsidR="00A84B64" w:rsidRDefault="00A84B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FAA1F" w14:textId="77777777" w:rsidR="0033623C" w:rsidRDefault="00336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17B64" w14:textId="216B0CBF" w:rsidR="00ED1CA5" w:rsidRDefault="008E388D" w:rsidP="00627168">
    <w:pPr>
      <w:pStyle w:val="BodyTextInden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150D9E" wp14:editId="42B80EC9">
          <wp:simplePos x="0" y="0"/>
          <wp:positionH relativeFrom="column">
            <wp:posOffset>-228600</wp:posOffset>
          </wp:positionH>
          <wp:positionV relativeFrom="paragraph">
            <wp:posOffset>208915</wp:posOffset>
          </wp:positionV>
          <wp:extent cx="3074796" cy="832758"/>
          <wp:effectExtent l="0" t="0" r="0" b="0"/>
          <wp:wrapNone/>
          <wp:docPr id="1284474837" name="Picture 1284474837" descr="A black background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4474837" name="Picture 1284474837" descr="A black background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4796" cy="8327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779BA6" w14:textId="77777777" w:rsidR="00FD4F28" w:rsidRDefault="00FD4F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180E99" w14:textId="77777777" w:rsidR="0033623C" w:rsidRDefault="00336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15071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80"/>
    <w:multiLevelType w:val="singleLevel"/>
    <w:tmpl w:val="02EC738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D0D4C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44CE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41A67"/>
    <w:multiLevelType w:val="hybridMultilevel"/>
    <w:tmpl w:val="1CDEB10A"/>
    <w:lvl w:ilvl="0" w:tplc="8780B1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FFFFFFFF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5" w15:restartNumberingAfterBreak="0">
    <w:nsid w:val="02A05AA5"/>
    <w:multiLevelType w:val="multilevel"/>
    <w:tmpl w:val="18EC81B0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F059C5"/>
    <w:multiLevelType w:val="hybridMultilevel"/>
    <w:tmpl w:val="19925C56"/>
    <w:lvl w:ilvl="0" w:tplc="8D6ABE1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85AC7CF8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78E028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8F0E81"/>
    <w:multiLevelType w:val="hybridMultilevel"/>
    <w:tmpl w:val="40F8C532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0793422F"/>
    <w:multiLevelType w:val="hybridMultilevel"/>
    <w:tmpl w:val="AB2091FE"/>
    <w:lvl w:ilvl="0" w:tplc="3DEC1306">
      <w:start w:val="1"/>
      <w:numFmt w:val="bullet"/>
      <w:lvlText w:val=""/>
      <w:lvlJc w:val="left"/>
      <w:pPr>
        <w:ind w:left="1872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 w15:restartNumberingAfterBreak="0">
    <w:nsid w:val="0F55582A"/>
    <w:multiLevelType w:val="hybridMultilevel"/>
    <w:tmpl w:val="1310C5B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10484FF6"/>
    <w:multiLevelType w:val="hybridMultilevel"/>
    <w:tmpl w:val="BF5CCF6C"/>
    <w:lvl w:ilvl="0" w:tplc="C00039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131245CD"/>
    <w:multiLevelType w:val="hybridMultilevel"/>
    <w:tmpl w:val="FF54C85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" w15:restartNumberingAfterBreak="0">
    <w:nsid w:val="137B1491"/>
    <w:multiLevelType w:val="hybridMultilevel"/>
    <w:tmpl w:val="5A5C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D36615"/>
    <w:multiLevelType w:val="hybridMultilevel"/>
    <w:tmpl w:val="EAAA2A70"/>
    <w:lvl w:ilvl="0" w:tplc="487AC17A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F5F5F" w:themeColor="accent5"/>
        <w:u w:color="DDDDDD" w:themeColor="accent1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A2151A">
      <w:numFmt w:val="bullet"/>
      <w:lvlText w:val="•"/>
      <w:lvlJc w:val="left"/>
      <w:pPr>
        <w:ind w:left="2520" w:hanging="360"/>
      </w:pPr>
      <w:rPr>
        <w:rFonts w:ascii="Segoe UI Symbol" w:eastAsia="Segoe UI Symbol" w:hAnsi="Segoe UI Symbol" w:cs="Segoe UI Symbol" w:hint="default"/>
        <w:i w:val="0"/>
        <w:sz w:val="20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53135A"/>
    <w:multiLevelType w:val="hybridMultilevel"/>
    <w:tmpl w:val="0FC8B5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9C512C">
      <w:start w:val="1"/>
      <w:numFmt w:val="lowerRoman"/>
      <w:lvlText w:val="%3."/>
      <w:lvlJc w:val="right"/>
      <w:pPr>
        <w:ind w:left="1656" w:hanging="216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11529B"/>
    <w:multiLevelType w:val="hybridMultilevel"/>
    <w:tmpl w:val="8756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C02AF"/>
    <w:multiLevelType w:val="multilevel"/>
    <w:tmpl w:val="7F1014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55CAF"/>
    <w:multiLevelType w:val="hybridMultilevel"/>
    <w:tmpl w:val="37008BB6"/>
    <w:lvl w:ilvl="0" w:tplc="4E7A2C5A">
      <w:start w:val="1"/>
      <w:numFmt w:val="bullet"/>
      <w:pStyle w:val="ListNumber4"/>
      <w:lvlText w:val=""/>
      <w:lvlJc w:val="left"/>
      <w:pPr>
        <w:ind w:left="2016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FFFFFFFF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8" w15:restartNumberingAfterBreak="0">
    <w:nsid w:val="43677C38"/>
    <w:multiLevelType w:val="multilevel"/>
    <w:tmpl w:val="817CD7B8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84FD5"/>
    <w:multiLevelType w:val="hybridMultilevel"/>
    <w:tmpl w:val="3DD2F9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70BB86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1BA4A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4A77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F16E7"/>
    <w:multiLevelType w:val="hybridMultilevel"/>
    <w:tmpl w:val="81D663C6"/>
    <w:lvl w:ilvl="0" w:tplc="783645F8">
      <w:start w:val="1"/>
      <w:numFmt w:val="bullet"/>
      <w:lvlText w:val=""/>
      <w:lvlJc w:val="left"/>
      <w:pPr>
        <w:ind w:left="2160" w:hanging="50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1" w15:restartNumberingAfterBreak="0">
    <w:nsid w:val="530956C7"/>
    <w:multiLevelType w:val="hybridMultilevel"/>
    <w:tmpl w:val="EBEAF6E0"/>
    <w:lvl w:ilvl="0" w:tplc="7DE4FC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152A8C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87EDA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E040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D8B78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BFC074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06592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DE4D9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31AEB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77660"/>
    <w:multiLevelType w:val="hybridMultilevel"/>
    <w:tmpl w:val="DC0096D8"/>
    <w:lvl w:ilvl="0" w:tplc="4DB69A66">
      <w:start w:val="1"/>
      <w:numFmt w:val="bullet"/>
      <w:pStyle w:val="ListBullet4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3" w15:restartNumberingAfterBreak="0">
    <w:nsid w:val="596E175B"/>
    <w:multiLevelType w:val="hybridMultilevel"/>
    <w:tmpl w:val="A4C0E9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0B089752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06F84"/>
    <w:multiLevelType w:val="hybridMultilevel"/>
    <w:tmpl w:val="2DD6D23A"/>
    <w:lvl w:ilvl="0" w:tplc="97E6F4DC">
      <w:start w:val="1"/>
      <w:numFmt w:val="lowerRoman"/>
      <w:pStyle w:val="ListNumber3"/>
      <w:lvlText w:val="%1."/>
      <w:lvlJc w:val="right"/>
      <w:pPr>
        <w:ind w:left="144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25" w15:restartNumberingAfterBreak="0">
    <w:nsid w:val="5C027988"/>
    <w:multiLevelType w:val="hybridMultilevel"/>
    <w:tmpl w:val="9CB6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D7941"/>
    <w:multiLevelType w:val="multilevel"/>
    <w:tmpl w:val="31421912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837D2"/>
    <w:multiLevelType w:val="hybridMultilevel"/>
    <w:tmpl w:val="7BC822F6"/>
    <w:lvl w:ilvl="0" w:tplc="E918DE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 w15:restartNumberingAfterBreak="0">
    <w:nsid w:val="69DB4EA8"/>
    <w:multiLevelType w:val="hybridMultilevel"/>
    <w:tmpl w:val="9DCE95BA"/>
    <w:lvl w:ilvl="0" w:tplc="FFFFFFFF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  <w:color w:val="B2B2B2" w:themeColor="accent2"/>
        <w:u w:color="DDDDDD" w:themeColor="accent1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9" w15:restartNumberingAfterBreak="0">
    <w:nsid w:val="74105C0B"/>
    <w:multiLevelType w:val="hybridMultilevel"/>
    <w:tmpl w:val="59244B68"/>
    <w:lvl w:ilvl="0" w:tplc="57D880D4">
      <w:start w:val="1"/>
      <w:numFmt w:val="decimal"/>
      <w:pStyle w:val="ListNumber5"/>
      <w:lvlText w:val="%1."/>
      <w:lvlJc w:val="left"/>
      <w:pPr>
        <w:ind w:left="2664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756245482">
    <w:abstractNumId w:val="21"/>
  </w:num>
  <w:num w:numId="2" w16cid:durableId="18746429">
    <w:abstractNumId w:val="6"/>
  </w:num>
  <w:num w:numId="3" w16cid:durableId="1432580889">
    <w:abstractNumId w:val="1"/>
  </w:num>
  <w:num w:numId="4" w16cid:durableId="1946840937">
    <w:abstractNumId w:val="13"/>
  </w:num>
  <w:num w:numId="5" w16cid:durableId="1310869062">
    <w:abstractNumId w:val="23"/>
  </w:num>
  <w:num w:numId="6" w16cid:durableId="1758211017">
    <w:abstractNumId w:val="16"/>
  </w:num>
  <w:num w:numId="7" w16cid:durableId="1497988374">
    <w:abstractNumId w:val="26"/>
  </w:num>
  <w:num w:numId="8" w16cid:durableId="371807454">
    <w:abstractNumId w:val="19"/>
  </w:num>
  <w:num w:numId="9" w16cid:durableId="1956863561">
    <w:abstractNumId w:val="18"/>
  </w:num>
  <w:num w:numId="10" w16cid:durableId="552083493">
    <w:abstractNumId w:val="5"/>
  </w:num>
  <w:num w:numId="11" w16cid:durableId="564340433">
    <w:abstractNumId w:val="2"/>
  </w:num>
  <w:num w:numId="12" w16cid:durableId="166798892">
    <w:abstractNumId w:val="19"/>
    <w:lvlOverride w:ilvl="0">
      <w:startOverride w:val="1"/>
    </w:lvlOverride>
  </w:num>
  <w:num w:numId="13" w16cid:durableId="1381703953">
    <w:abstractNumId w:val="19"/>
    <w:lvlOverride w:ilvl="0">
      <w:startOverride w:val="1"/>
    </w:lvlOverride>
  </w:num>
  <w:num w:numId="14" w16cid:durableId="1595240673">
    <w:abstractNumId w:val="14"/>
  </w:num>
  <w:num w:numId="15" w16cid:durableId="1730029659">
    <w:abstractNumId w:val="7"/>
  </w:num>
  <w:num w:numId="16" w16cid:durableId="126166091">
    <w:abstractNumId w:val="24"/>
  </w:num>
  <w:num w:numId="17" w16cid:durableId="157962703">
    <w:abstractNumId w:val="9"/>
  </w:num>
  <w:num w:numId="18" w16cid:durableId="1739398482">
    <w:abstractNumId w:val="8"/>
  </w:num>
  <w:num w:numId="19" w16cid:durableId="2139256963">
    <w:abstractNumId w:val="10"/>
  </w:num>
  <w:num w:numId="20" w16cid:durableId="292292332">
    <w:abstractNumId w:val="27"/>
  </w:num>
  <w:num w:numId="21" w16cid:durableId="696661578">
    <w:abstractNumId w:val="20"/>
  </w:num>
  <w:num w:numId="22" w16cid:durableId="458108101">
    <w:abstractNumId w:val="22"/>
  </w:num>
  <w:num w:numId="23" w16cid:durableId="905578028">
    <w:abstractNumId w:val="28"/>
  </w:num>
  <w:num w:numId="24" w16cid:durableId="835532935">
    <w:abstractNumId w:val="4"/>
  </w:num>
  <w:num w:numId="25" w16cid:durableId="1324040856">
    <w:abstractNumId w:val="17"/>
  </w:num>
  <w:num w:numId="26" w16cid:durableId="111364073">
    <w:abstractNumId w:val="29"/>
  </w:num>
  <w:num w:numId="27" w16cid:durableId="1879388212">
    <w:abstractNumId w:val="0"/>
  </w:num>
  <w:num w:numId="28" w16cid:durableId="2056661599">
    <w:abstractNumId w:val="3"/>
  </w:num>
  <w:num w:numId="29" w16cid:durableId="1511140398">
    <w:abstractNumId w:val="12"/>
  </w:num>
  <w:num w:numId="30" w16cid:durableId="1764184666">
    <w:abstractNumId w:val="15"/>
  </w:num>
  <w:num w:numId="31" w16cid:durableId="1545555229">
    <w:abstractNumId w:val="11"/>
  </w:num>
  <w:num w:numId="32" w16cid:durableId="8330865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04"/>
    <w:rsid w:val="0000092E"/>
    <w:rsid w:val="00000D3D"/>
    <w:rsid w:val="00012A83"/>
    <w:rsid w:val="00017C3C"/>
    <w:rsid w:val="00021F2E"/>
    <w:rsid w:val="00023F87"/>
    <w:rsid w:val="00026EAE"/>
    <w:rsid w:val="00027FCA"/>
    <w:rsid w:val="0003123C"/>
    <w:rsid w:val="00032A10"/>
    <w:rsid w:val="000354A3"/>
    <w:rsid w:val="00043FFE"/>
    <w:rsid w:val="00044074"/>
    <w:rsid w:val="0004430C"/>
    <w:rsid w:val="00050CF6"/>
    <w:rsid w:val="00066DE2"/>
    <w:rsid w:val="000778E4"/>
    <w:rsid w:val="00077931"/>
    <w:rsid w:val="00084E91"/>
    <w:rsid w:val="000900B6"/>
    <w:rsid w:val="00097F86"/>
    <w:rsid w:val="000A0D5C"/>
    <w:rsid w:val="000A41D1"/>
    <w:rsid w:val="000A649E"/>
    <w:rsid w:val="000A7626"/>
    <w:rsid w:val="000B1016"/>
    <w:rsid w:val="000B5BF5"/>
    <w:rsid w:val="000B5DA2"/>
    <w:rsid w:val="000C1C28"/>
    <w:rsid w:val="000C5872"/>
    <w:rsid w:val="000C5A50"/>
    <w:rsid w:val="000C5A94"/>
    <w:rsid w:val="000E0979"/>
    <w:rsid w:val="000E1544"/>
    <w:rsid w:val="000E5811"/>
    <w:rsid w:val="001069A5"/>
    <w:rsid w:val="0011282B"/>
    <w:rsid w:val="001130FF"/>
    <w:rsid w:val="00113C57"/>
    <w:rsid w:val="001155CE"/>
    <w:rsid w:val="001225D9"/>
    <w:rsid w:val="00124370"/>
    <w:rsid w:val="00126443"/>
    <w:rsid w:val="001343FD"/>
    <w:rsid w:val="0014132E"/>
    <w:rsid w:val="00146D3C"/>
    <w:rsid w:val="00160392"/>
    <w:rsid w:val="0016123C"/>
    <w:rsid w:val="0016373D"/>
    <w:rsid w:val="00165812"/>
    <w:rsid w:val="00165DC4"/>
    <w:rsid w:val="00171067"/>
    <w:rsid w:val="00186493"/>
    <w:rsid w:val="00192A3A"/>
    <w:rsid w:val="00197016"/>
    <w:rsid w:val="001A5429"/>
    <w:rsid w:val="001A7DDF"/>
    <w:rsid w:val="001B01A0"/>
    <w:rsid w:val="001B1DAF"/>
    <w:rsid w:val="001C20AC"/>
    <w:rsid w:val="001C514A"/>
    <w:rsid w:val="001C7F44"/>
    <w:rsid w:val="001D1C22"/>
    <w:rsid w:val="001E11F1"/>
    <w:rsid w:val="001E17FA"/>
    <w:rsid w:val="001E1E58"/>
    <w:rsid w:val="001E2110"/>
    <w:rsid w:val="001E47B6"/>
    <w:rsid w:val="001E5FF8"/>
    <w:rsid w:val="00203142"/>
    <w:rsid w:val="00206719"/>
    <w:rsid w:val="00211417"/>
    <w:rsid w:val="00212B1B"/>
    <w:rsid w:val="00216FB1"/>
    <w:rsid w:val="00222E07"/>
    <w:rsid w:val="00224C1F"/>
    <w:rsid w:val="0022522A"/>
    <w:rsid w:val="00225F45"/>
    <w:rsid w:val="00232E04"/>
    <w:rsid w:val="00240312"/>
    <w:rsid w:val="00245464"/>
    <w:rsid w:val="00247B17"/>
    <w:rsid w:val="00251D59"/>
    <w:rsid w:val="00252E4A"/>
    <w:rsid w:val="00262A58"/>
    <w:rsid w:val="002642A8"/>
    <w:rsid w:val="00271E39"/>
    <w:rsid w:val="002840EE"/>
    <w:rsid w:val="002925A2"/>
    <w:rsid w:val="002A137B"/>
    <w:rsid w:val="002C3A5F"/>
    <w:rsid w:val="002C53C4"/>
    <w:rsid w:val="002C5B94"/>
    <w:rsid w:val="002D4076"/>
    <w:rsid w:val="002D5E9B"/>
    <w:rsid w:val="002E013F"/>
    <w:rsid w:val="002E15EE"/>
    <w:rsid w:val="002E3951"/>
    <w:rsid w:val="002E66AA"/>
    <w:rsid w:val="00307266"/>
    <w:rsid w:val="0031130D"/>
    <w:rsid w:val="00314A6F"/>
    <w:rsid w:val="00334394"/>
    <w:rsid w:val="0033623C"/>
    <w:rsid w:val="00344609"/>
    <w:rsid w:val="00347AF5"/>
    <w:rsid w:val="00352713"/>
    <w:rsid w:val="00352ED6"/>
    <w:rsid w:val="003553DC"/>
    <w:rsid w:val="00356A15"/>
    <w:rsid w:val="00360F98"/>
    <w:rsid w:val="00362478"/>
    <w:rsid w:val="00367E7E"/>
    <w:rsid w:val="0037144C"/>
    <w:rsid w:val="00374421"/>
    <w:rsid w:val="003774D0"/>
    <w:rsid w:val="00377546"/>
    <w:rsid w:val="00385C73"/>
    <w:rsid w:val="00385D4D"/>
    <w:rsid w:val="00394323"/>
    <w:rsid w:val="00397FEE"/>
    <w:rsid w:val="003A2CB1"/>
    <w:rsid w:val="003B19E9"/>
    <w:rsid w:val="003B1A4B"/>
    <w:rsid w:val="003B242C"/>
    <w:rsid w:val="003B56D1"/>
    <w:rsid w:val="003B5758"/>
    <w:rsid w:val="003B6B4D"/>
    <w:rsid w:val="003C4F2C"/>
    <w:rsid w:val="003C628F"/>
    <w:rsid w:val="003C70B8"/>
    <w:rsid w:val="003D022C"/>
    <w:rsid w:val="003D04F0"/>
    <w:rsid w:val="003D082F"/>
    <w:rsid w:val="003D2E8B"/>
    <w:rsid w:val="003D3468"/>
    <w:rsid w:val="003D3C3E"/>
    <w:rsid w:val="003D59A7"/>
    <w:rsid w:val="003D5C49"/>
    <w:rsid w:val="003E31F2"/>
    <w:rsid w:val="003E78A7"/>
    <w:rsid w:val="003F0714"/>
    <w:rsid w:val="003F13B0"/>
    <w:rsid w:val="003F1C9F"/>
    <w:rsid w:val="003F5F4A"/>
    <w:rsid w:val="00400698"/>
    <w:rsid w:val="00403423"/>
    <w:rsid w:val="00405C6D"/>
    <w:rsid w:val="00406E75"/>
    <w:rsid w:val="0041019E"/>
    <w:rsid w:val="00414D66"/>
    <w:rsid w:val="00417470"/>
    <w:rsid w:val="004211AF"/>
    <w:rsid w:val="00422A92"/>
    <w:rsid w:val="00423A18"/>
    <w:rsid w:val="00424E14"/>
    <w:rsid w:val="004262DD"/>
    <w:rsid w:val="0042646F"/>
    <w:rsid w:val="00434963"/>
    <w:rsid w:val="00435096"/>
    <w:rsid w:val="00437365"/>
    <w:rsid w:val="00440BF7"/>
    <w:rsid w:val="004411FB"/>
    <w:rsid w:val="00443212"/>
    <w:rsid w:val="004567E6"/>
    <w:rsid w:val="00457B4F"/>
    <w:rsid w:val="004616EE"/>
    <w:rsid w:val="0046269E"/>
    <w:rsid w:val="00480808"/>
    <w:rsid w:val="00493EC0"/>
    <w:rsid w:val="00495909"/>
    <w:rsid w:val="004B5251"/>
    <w:rsid w:val="004C332B"/>
    <w:rsid w:val="004C7B3E"/>
    <w:rsid w:val="004D00FB"/>
    <w:rsid w:val="004D2E0A"/>
    <w:rsid w:val="004D53B1"/>
    <w:rsid w:val="004E066A"/>
    <w:rsid w:val="004E6340"/>
    <w:rsid w:val="004E7EC5"/>
    <w:rsid w:val="004F3799"/>
    <w:rsid w:val="004F7C02"/>
    <w:rsid w:val="00513832"/>
    <w:rsid w:val="00513E5F"/>
    <w:rsid w:val="0052099A"/>
    <w:rsid w:val="00522471"/>
    <w:rsid w:val="00522855"/>
    <w:rsid w:val="00526C37"/>
    <w:rsid w:val="00527449"/>
    <w:rsid w:val="0053111B"/>
    <w:rsid w:val="00533047"/>
    <w:rsid w:val="00554C5E"/>
    <w:rsid w:val="005605E1"/>
    <w:rsid w:val="00562651"/>
    <w:rsid w:val="00575CC7"/>
    <w:rsid w:val="00577B45"/>
    <w:rsid w:val="005816A0"/>
    <w:rsid w:val="00582502"/>
    <w:rsid w:val="005919AF"/>
    <w:rsid w:val="005A0F6E"/>
    <w:rsid w:val="005A20E2"/>
    <w:rsid w:val="005A2963"/>
    <w:rsid w:val="005A6A47"/>
    <w:rsid w:val="005B5B61"/>
    <w:rsid w:val="005B6A1A"/>
    <w:rsid w:val="005B75E8"/>
    <w:rsid w:val="005B7B98"/>
    <w:rsid w:val="005C0307"/>
    <w:rsid w:val="005C38FC"/>
    <w:rsid w:val="005C4EB8"/>
    <w:rsid w:val="005D2146"/>
    <w:rsid w:val="005D585A"/>
    <w:rsid w:val="005D744F"/>
    <w:rsid w:val="005E1D08"/>
    <w:rsid w:val="005F6388"/>
    <w:rsid w:val="005F7912"/>
    <w:rsid w:val="00614293"/>
    <w:rsid w:val="006233C0"/>
    <w:rsid w:val="00627168"/>
    <w:rsid w:val="0063273F"/>
    <w:rsid w:val="006329E1"/>
    <w:rsid w:val="00633E73"/>
    <w:rsid w:val="006343CD"/>
    <w:rsid w:val="00645929"/>
    <w:rsid w:val="0065041A"/>
    <w:rsid w:val="00655308"/>
    <w:rsid w:val="00664450"/>
    <w:rsid w:val="0066502F"/>
    <w:rsid w:val="006838E5"/>
    <w:rsid w:val="0068577D"/>
    <w:rsid w:val="0069363D"/>
    <w:rsid w:val="006936EB"/>
    <w:rsid w:val="006A2E7C"/>
    <w:rsid w:val="006A68C9"/>
    <w:rsid w:val="006B1713"/>
    <w:rsid w:val="006B2383"/>
    <w:rsid w:val="006B7D4A"/>
    <w:rsid w:val="006C17E5"/>
    <w:rsid w:val="006D0144"/>
    <w:rsid w:val="006D0B41"/>
    <w:rsid w:val="006E1F76"/>
    <w:rsid w:val="006E3FC8"/>
    <w:rsid w:val="006E523A"/>
    <w:rsid w:val="006F02B5"/>
    <w:rsid w:val="006F3323"/>
    <w:rsid w:val="006F35BA"/>
    <w:rsid w:val="006F371F"/>
    <w:rsid w:val="00702441"/>
    <w:rsid w:val="00707756"/>
    <w:rsid w:val="007157EF"/>
    <w:rsid w:val="00715855"/>
    <w:rsid w:val="00721782"/>
    <w:rsid w:val="0072425D"/>
    <w:rsid w:val="00730BAF"/>
    <w:rsid w:val="0073670F"/>
    <w:rsid w:val="00736BA3"/>
    <w:rsid w:val="00740FCE"/>
    <w:rsid w:val="007432E8"/>
    <w:rsid w:val="007459AB"/>
    <w:rsid w:val="00747898"/>
    <w:rsid w:val="00753E67"/>
    <w:rsid w:val="00762DE0"/>
    <w:rsid w:val="00763B37"/>
    <w:rsid w:val="007703E5"/>
    <w:rsid w:val="00770403"/>
    <w:rsid w:val="00774EAB"/>
    <w:rsid w:val="0078103A"/>
    <w:rsid w:val="0078147B"/>
    <w:rsid w:val="00787A89"/>
    <w:rsid w:val="00794F5D"/>
    <w:rsid w:val="007A4484"/>
    <w:rsid w:val="007B17C4"/>
    <w:rsid w:val="007B1F5A"/>
    <w:rsid w:val="007B3AB6"/>
    <w:rsid w:val="007B4D2A"/>
    <w:rsid w:val="007B5AFF"/>
    <w:rsid w:val="007C062C"/>
    <w:rsid w:val="007C136F"/>
    <w:rsid w:val="007C3FF2"/>
    <w:rsid w:val="007C5AF4"/>
    <w:rsid w:val="007C6185"/>
    <w:rsid w:val="007C61B5"/>
    <w:rsid w:val="007C6FE9"/>
    <w:rsid w:val="007D5767"/>
    <w:rsid w:val="007D7CFC"/>
    <w:rsid w:val="007D7F97"/>
    <w:rsid w:val="007E55BF"/>
    <w:rsid w:val="007F793B"/>
    <w:rsid w:val="008033D3"/>
    <w:rsid w:val="00804A76"/>
    <w:rsid w:val="00810DF6"/>
    <w:rsid w:val="00813256"/>
    <w:rsid w:val="00813EC8"/>
    <w:rsid w:val="0081684E"/>
    <w:rsid w:val="00817F8C"/>
    <w:rsid w:val="00826ACC"/>
    <w:rsid w:val="0083428B"/>
    <w:rsid w:val="00840881"/>
    <w:rsid w:val="00842A90"/>
    <w:rsid w:val="0084466F"/>
    <w:rsid w:val="0085664E"/>
    <w:rsid w:val="008647E3"/>
    <w:rsid w:val="00866846"/>
    <w:rsid w:val="0087447C"/>
    <w:rsid w:val="00876F99"/>
    <w:rsid w:val="00877A44"/>
    <w:rsid w:val="008820B3"/>
    <w:rsid w:val="00886169"/>
    <w:rsid w:val="00886F44"/>
    <w:rsid w:val="00894935"/>
    <w:rsid w:val="008965F6"/>
    <w:rsid w:val="008A2B5E"/>
    <w:rsid w:val="008A4823"/>
    <w:rsid w:val="008B746D"/>
    <w:rsid w:val="008C10C6"/>
    <w:rsid w:val="008C1102"/>
    <w:rsid w:val="008C2F3A"/>
    <w:rsid w:val="008C3B75"/>
    <w:rsid w:val="008C47BC"/>
    <w:rsid w:val="008D3386"/>
    <w:rsid w:val="008D3518"/>
    <w:rsid w:val="008D560C"/>
    <w:rsid w:val="008E388D"/>
    <w:rsid w:val="008E437B"/>
    <w:rsid w:val="008E72A3"/>
    <w:rsid w:val="008F09DD"/>
    <w:rsid w:val="008F704C"/>
    <w:rsid w:val="0090206C"/>
    <w:rsid w:val="00902998"/>
    <w:rsid w:val="00905A78"/>
    <w:rsid w:val="00911933"/>
    <w:rsid w:val="00912BD3"/>
    <w:rsid w:val="00912C1B"/>
    <w:rsid w:val="009148E2"/>
    <w:rsid w:val="0092125E"/>
    <w:rsid w:val="00924319"/>
    <w:rsid w:val="00927A73"/>
    <w:rsid w:val="00932456"/>
    <w:rsid w:val="009404AB"/>
    <w:rsid w:val="009411C1"/>
    <w:rsid w:val="00951EBD"/>
    <w:rsid w:val="00952A7A"/>
    <w:rsid w:val="00956A86"/>
    <w:rsid w:val="00972324"/>
    <w:rsid w:val="00974BF8"/>
    <w:rsid w:val="00983619"/>
    <w:rsid w:val="00995529"/>
    <w:rsid w:val="00996887"/>
    <w:rsid w:val="009A3B33"/>
    <w:rsid w:val="009A45A0"/>
    <w:rsid w:val="009B35B5"/>
    <w:rsid w:val="009B4773"/>
    <w:rsid w:val="009C018F"/>
    <w:rsid w:val="009C6C68"/>
    <w:rsid w:val="009D2556"/>
    <w:rsid w:val="009D40CB"/>
    <w:rsid w:val="009E060E"/>
    <w:rsid w:val="009E2CA6"/>
    <w:rsid w:val="009E55E1"/>
    <w:rsid w:val="009E5ED8"/>
    <w:rsid w:val="00A345A6"/>
    <w:rsid w:val="00A40DEC"/>
    <w:rsid w:val="00A44EEF"/>
    <w:rsid w:val="00A630FD"/>
    <w:rsid w:val="00A65E1A"/>
    <w:rsid w:val="00A74908"/>
    <w:rsid w:val="00A81354"/>
    <w:rsid w:val="00A81579"/>
    <w:rsid w:val="00A84B64"/>
    <w:rsid w:val="00A86903"/>
    <w:rsid w:val="00A91213"/>
    <w:rsid w:val="00A9485B"/>
    <w:rsid w:val="00A960DC"/>
    <w:rsid w:val="00A9621B"/>
    <w:rsid w:val="00AA29B1"/>
    <w:rsid w:val="00AA66D7"/>
    <w:rsid w:val="00AC3653"/>
    <w:rsid w:val="00AD0493"/>
    <w:rsid w:val="00AD21C7"/>
    <w:rsid w:val="00AD672E"/>
    <w:rsid w:val="00AE0241"/>
    <w:rsid w:val="00AE43D1"/>
    <w:rsid w:val="00AE5008"/>
    <w:rsid w:val="00AF1654"/>
    <w:rsid w:val="00AF6438"/>
    <w:rsid w:val="00AF7C98"/>
    <w:rsid w:val="00B05D06"/>
    <w:rsid w:val="00B11686"/>
    <w:rsid w:val="00B148D5"/>
    <w:rsid w:val="00B17975"/>
    <w:rsid w:val="00B26302"/>
    <w:rsid w:val="00B36201"/>
    <w:rsid w:val="00B37B3B"/>
    <w:rsid w:val="00B40D40"/>
    <w:rsid w:val="00B4298F"/>
    <w:rsid w:val="00B44C47"/>
    <w:rsid w:val="00B543E0"/>
    <w:rsid w:val="00B57756"/>
    <w:rsid w:val="00B57F4F"/>
    <w:rsid w:val="00B64E28"/>
    <w:rsid w:val="00B7636D"/>
    <w:rsid w:val="00B80CF1"/>
    <w:rsid w:val="00B87FA5"/>
    <w:rsid w:val="00B9485A"/>
    <w:rsid w:val="00BA2A38"/>
    <w:rsid w:val="00BA31C4"/>
    <w:rsid w:val="00BA3E51"/>
    <w:rsid w:val="00BA5932"/>
    <w:rsid w:val="00BA68C8"/>
    <w:rsid w:val="00BB02E6"/>
    <w:rsid w:val="00BB046F"/>
    <w:rsid w:val="00BC2423"/>
    <w:rsid w:val="00BD0C60"/>
    <w:rsid w:val="00BD5FD3"/>
    <w:rsid w:val="00BD7D75"/>
    <w:rsid w:val="00BE2C08"/>
    <w:rsid w:val="00BE74FC"/>
    <w:rsid w:val="00BF5A44"/>
    <w:rsid w:val="00C00110"/>
    <w:rsid w:val="00C0748A"/>
    <w:rsid w:val="00C10D6C"/>
    <w:rsid w:val="00C13BD3"/>
    <w:rsid w:val="00C17BCF"/>
    <w:rsid w:val="00C322DE"/>
    <w:rsid w:val="00C3246A"/>
    <w:rsid w:val="00C41EA1"/>
    <w:rsid w:val="00C43275"/>
    <w:rsid w:val="00C500E2"/>
    <w:rsid w:val="00C5392D"/>
    <w:rsid w:val="00C546FE"/>
    <w:rsid w:val="00C56EDB"/>
    <w:rsid w:val="00C57532"/>
    <w:rsid w:val="00C57C80"/>
    <w:rsid w:val="00C65564"/>
    <w:rsid w:val="00C875BC"/>
    <w:rsid w:val="00C93AF0"/>
    <w:rsid w:val="00CA1107"/>
    <w:rsid w:val="00CA61D8"/>
    <w:rsid w:val="00CB5B78"/>
    <w:rsid w:val="00CB70F9"/>
    <w:rsid w:val="00CD1D98"/>
    <w:rsid w:val="00CE2348"/>
    <w:rsid w:val="00CF0817"/>
    <w:rsid w:val="00CF1267"/>
    <w:rsid w:val="00CF39B9"/>
    <w:rsid w:val="00D003D2"/>
    <w:rsid w:val="00D05E0E"/>
    <w:rsid w:val="00D060F1"/>
    <w:rsid w:val="00D13200"/>
    <w:rsid w:val="00D13E5F"/>
    <w:rsid w:val="00D15F8D"/>
    <w:rsid w:val="00D21045"/>
    <w:rsid w:val="00D225A0"/>
    <w:rsid w:val="00D23929"/>
    <w:rsid w:val="00D23B28"/>
    <w:rsid w:val="00D26769"/>
    <w:rsid w:val="00D27AF8"/>
    <w:rsid w:val="00D36ADC"/>
    <w:rsid w:val="00D41CD4"/>
    <w:rsid w:val="00D501B0"/>
    <w:rsid w:val="00D51011"/>
    <w:rsid w:val="00D6543F"/>
    <w:rsid w:val="00D70EF7"/>
    <w:rsid w:val="00D7265C"/>
    <w:rsid w:val="00D74E0C"/>
    <w:rsid w:val="00D86A0A"/>
    <w:rsid w:val="00D90660"/>
    <w:rsid w:val="00D94688"/>
    <w:rsid w:val="00DA6FB0"/>
    <w:rsid w:val="00DB067F"/>
    <w:rsid w:val="00DB5A2E"/>
    <w:rsid w:val="00DC000D"/>
    <w:rsid w:val="00DC0528"/>
    <w:rsid w:val="00DC0D77"/>
    <w:rsid w:val="00DC1104"/>
    <w:rsid w:val="00DC3A45"/>
    <w:rsid w:val="00DC54AF"/>
    <w:rsid w:val="00DC7466"/>
    <w:rsid w:val="00DC7E1C"/>
    <w:rsid w:val="00DD01AD"/>
    <w:rsid w:val="00DD0FF9"/>
    <w:rsid w:val="00DE0A78"/>
    <w:rsid w:val="00DE65A2"/>
    <w:rsid w:val="00DF2DCC"/>
    <w:rsid w:val="00E019F3"/>
    <w:rsid w:val="00E01D0E"/>
    <w:rsid w:val="00E03C36"/>
    <w:rsid w:val="00E15417"/>
    <w:rsid w:val="00E16215"/>
    <w:rsid w:val="00E26F26"/>
    <w:rsid w:val="00E31650"/>
    <w:rsid w:val="00E35169"/>
    <w:rsid w:val="00E360AB"/>
    <w:rsid w:val="00E40132"/>
    <w:rsid w:val="00E404DF"/>
    <w:rsid w:val="00E419B5"/>
    <w:rsid w:val="00E419D0"/>
    <w:rsid w:val="00E42152"/>
    <w:rsid w:val="00E52F68"/>
    <w:rsid w:val="00E53724"/>
    <w:rsid w:val="00E552C8"/>
    <w:rsid w:val="00E5571E"/>
    <w:rsid w:val="00E60F9B"/>
    <w:rsid w:val="00E616D3"/>
    <w:rsid w:val="00E67630"/>
    <w:rsid w:val="00E70148"/>
    <w:rsid w:val="00E74515"/>
    <w:rsid w:val="00E75006"/>
    <w:rsid w:val="00E757A0"/>
    <w:rsid w:val="00E839BB"/>
    <w:rsid w:val="00E839BC"/>
    <w:rsid w:val="00E84350"/>
    <w:rsid w:val="00E84BC5"/>
    <w:rsid w:val="00E857E2"/>
    <w:rsid w:val="00E85863"/>
    <w:rsid w:val="00E91AE4"/>
    <w:rsid w:val="00E9707B"/>
    <w:rsid w:val="00E97D6C"/>
    <w:rsid w:val="00EA431D"/>
    <w:rsid w:val="00EA5D04"/>
    <w:rsid w:val="00EB33A4"/>
    <w:rsid w:val="00EB47F9"/>
    <w:rsid w:val="00EB6EAE"/>
    <w:rsid w:val="00EC4BCD"/>
    <w:rsid w:val="00ED1CA5"/>
    <w:rsid w:val="00EE025B"/>
    <w:rsid w:val="00EE075E"/>
    <w:rsid w:val="00EF3397"/>
    <w:rsid w:val="00EF49E7"/>
    <w:rsid w:val="00EF50C5"/>
    <w:rsid w:val="00EF6F03"/>
    <w:rsid w:val="00EF760D"/>
    <w:rsid w:val="00EF7692"/>
    <w:rsid w:val="00F05F74"/>
    <w:rsid w:val="00F1078B"/>
    <w:rsid w:val="00F15960"/>
    <w:rsid w:val="00F15C02"/>
    <w:rsid w:val="00F24245"/>
    <w:rsid w:val="00F273EA"/>
    <w:rsid w:val="00F33F5E"/>
    <w:rsid w:val="00F40D4B"/>
    <w:rsid w:val="00F47DFD"/>
    <w:rsid w:val="00F514D1"/>
    <w:rsid w:val="00F53A40"/>
    <w:rsid w:val="00F60840"/>
    <w:rsid w:val="00F63714"/>
    <w:rsid w:val="00F662BE"/>
    <w:rsid w:val="00F6693C"/>
    <w:rsid w:val="00F75B86"/>
    <w:rsid w:val="00F774BA"/>
    <w:rsid w:val="00F77933"/>
    <w:rsid w:val="00F816EC"/>
    <w:rsid w:val="00F8411A"/>
    <w:rsid w:val="00FA0D95"/>
    <w:rsid w:val="00FC1405"/>
    <w:rsid w:val="00FD3617"/>
    <w:rsid w:val="00FD4F28"/>
    <w:rsid w:val="00FD6E1C"/>
    <w:rsid w:val="00FF0913"/>
    <w:rsid w:val="00FF30E6"/>
    <w:rsid w:val="00FF34EA"/>
    <w:rsid w:val="00FF7EFE"/>
    <w:rsid w:val="01385EA6"/>
    <w:rsid w:val="02B60181"/>
    <w:rsid w:val="03677196"/>
    <w:rsid w:val="04ED0EDD"/>
    <w:rsid w:val="08A69860"/>
    <w:rsid w:val="0A9CDF13"/>
    <w:rsid w:val="143CCA47"/>
    <w:rsid w:val="1C35AC72"/>
    <w:rsid w:val="26CC8CD3"/>
    <w:rsid w:val="2DDFDBC4"/>
    <w:rsid w:val="32141E1F"/>
    <w:rsid w:val="34C81FE4"/>
    <w:rsid w:val="4124A31F"/>
    <w:rsid w:val="41A771D8"/>
    <w:rsid w:val="4668792F"/>
    <w:rsid w:val="479C1D4C"/>
    <w:rsid w:val="4A33E7A4"/>
    <w:rsid w:val="4C9FC514"/>
    <w:rsid w:val="5233DFE3"/>
    <w:rsid w:val="5E4605C0"/>
    <w:rsid w:val="5F971B73"/>
    <w:rsid w:val="602E6270"/>
    <w:rsid w:val="69A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61392"/>
  <w15:chartTrackingRefBased/>
  <w15:docId w15:val="{06777287-D931-42CD-9E25-34A5C005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532"/>
    <w:rPr>
      <w:rFonts w:ascii="Open Sans" w:hAnsi="Open Sans" w:cs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rsid w:val="005C0307"/>
    <w:pPr>
      <w:pBdr>
        <w:bottom w:val="single" w:sz="24" w:space="1" w:color="DDDDDD" w:themeColor="accent1"/>
      </w:pBdr>
      <w:spacing w:after="360"/>
      <w:outlineLvl w:val="0"/>
    </w:pPr>
    <w:rPr>
      <w:rFonts w:ascii="Open Sans ExtraBold" w:eastAsiaTheme="majorEastAsia" w:hAnsi="Open Sans ExtraBold" w:cs="Open Sans ExtraBold"/>
      <w:bCs/>
      <w:color w:val="500000"/>
      <w:sz w:val="44"/>
      <w:szCs w:val="32"/>
    </w:rPr>
  </w:style>
  <w:style w:type="paragraph" w:styleId="Heading2">
    <w:name w:val="heading 2"/>
    <w:next w:val="Normal"/>
    <w:link w:val="Heading2Char"/>
    <w:uiPriority w:val="9"/>
    <w:qFormat/>
    <w:rsid w:val="00AD21C7"/>
    <w:pPr>
      <w:spacing w:after="0"/>
      <w:outlineLvl w:val="1"/>
    </w:pPr>
    <w:rPr>
      <w:rFonts w:ascii="Open Sans" w:hAnsi="Open Sans" w:cs="Open Sans"/>
      <w:b/>
      <w:color w:val="5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21C7"/>
    <w:pPr>
      <w:keepNext/>
      <w:keepLines/>
      <w:spacing w:before="40" w:after="0"/>
      <w:outlineLvl w:val="2"/>
    </w:pPr>
    <w:rPr>
      <w:rFonts w:eastAsiaTheme="majorEastAsia"/>
      <w:b/>
      <w:bCs/>
      <w:iCs/>
      <w:color w:val="5F5F5F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21C7"/>
    <w:pPr>
      <w:keepNext/>
      <w:keepLines/>
      <w:spacing w:before="40" w:after="0"/>
      <w:outlineLvl w:val="3"/>
    </w:pPr>
    <w:rPr>
      <w:rFonts w:eastAsiaTheme="majorEastAsia"/>
      <w:i/>
      <w:iCs/>
      <w:color w:val="5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16FB1"/>
    <w:pPr>
      <w:keepNext/>
      <w:keepLines/>
      <w:spacing w:before="40" w:after="0"/>
      <w:outlineLvl w:val="4"/>
    </w:pPr>
    <w:rPr>
      <w:rFonts w:eastAsiaTheme="majorEastAsia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16FB1"/>
    <w:pPr>
      <w:keepNext/>
      <w:keepLines/>
      <w:spacing w:before="40" w:after="0"/>
      <w:outlineLvl w:val="5"/>
    </w:pPr>
    <w:rPr>
      <w:rFonts w:eastAsiaTheme="majorEastAsia"/>
      <w:color w:val="A5A5A5" w:themeColor="accent1" w:themeShade="B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F5A44"/>
    <w:pPr>
      <w:keepNext/>
      <w:keepLines/>
      <w:spacing w:before="40" w:after="0"/>
      <w:outlineLvl w:val="6"/>
    </w:pPr>
    <w:rPr>
      <w:rFonts w:eastAsiaTheme="majorEastAsia"/>
      <w:i/>
      <w:iCs/>
      <w:color w:val="6E6E6E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C38FC"/>
    <w:pPr>
      <w:outlineLvl w:val="7"/>
    </w:pPr>
    <w:rPr>
      <w:color w:val="6E6E6E" w:themeColor="accent1" w:themeShade="80"/>
      <w:sz w:val="24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1069A5"/>
    <w:pPr>
      <w:outlineLvl w:val="8"/>
    </w:pPr>
    <w:rPr>
      <w:i/>
      <w:i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D4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D40"/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DDDDDD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aliases w:val="Title Page"/>
    <w:basedOn w:val="Normal"/>
    <w:next w:val="Normal"/>
    <w:link w:val="TitleChar"/>
    <w:autoRedefine/>
    <w:uiPriority w:val="10"/>
    <w:qFormat/>
    <w:rsid w:val="00D003D2"/>
    <w:pPr>
      <w:spacing w:after="0"/>
      <w:contextualSpacing/>
      <w:jc w:val="center"/>
    </w:pPr>
    <w:rPr>
      <w:rFonts w:ascii="Open Sans ExtraBold" w:eastAsiaTheme="majorEastAsia" w:hAnsi="Open Sans ExtraBold" w:cs="Open Sans ExtraBold"/>
      <w:b/>
      <w:bCs/>
      <w:color w:val="000000" w:themeColor="text1"/>
      <w:spacing w:val="-10"/>
      <w:kern w:val="28"/>
      <w:sz w:val="96"/>
      <w:szCs w:val="56"/>
    </w:rPr>
  </w:style>
  <w:style w:type="character" w:customStyle="1" w:styleId="TitleChar">
    <w:name w:val="Title Char"/>
    <w:aliases w:val="Title Page Char"/>
    <w:basedOn w:val="DefaultParagraphFont"/>
    <w:link w:val="Title"/>
    <w:uiPriority w:val="10"/>
    <w:rsid w:val="00D003D2"/>
    <w:rPr>
      <w:rFonts w:ascii="Open Sans ExtraBold" w:eastAsiaTheme="majorEastAsia" w:hAnsi="Open Sans ExtraBold" w:cs="Open Sans ExtraBold"/>
      <w:b/>
      <w:bCs/>
      <w:color w:val="000000" w:themeColor="text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3FD"/>
    <w:pPr>
      <w:spacing w:line="240" w:lineRule="auto"/>
      <w:jc w:val="right"/>
    </w:pPr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343FD"/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C0307"/>
    <w:rPr>
      <w:rFonts w:ascii="Open Sans ExtraBold" w:eastAsiaTheme="majorEastAsia" w:hAnsi="Open Sans ExtraBold" w:cs="Open Sans ExtraBold"/>
      <w:bCs/>
      <w:color w:val="500000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7B4D2A"/>
    <w:rPr>
      <w:rFonts w:ascii="Open Sans" w:hAnsi="Open Sans"/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B2B2B2" w:themeColor="accent2"/>
      <w:sz w:val="28"/>
    </w:rPr>
  </w:style>
  <w:style w:type="character" w:styleId="Emphasis">
    <w:name w:val="Emphasis"/>
    <w:uiPriority w:val="20"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21C7"/>
    <w:rPr>
      <w:rFonts w:ascii="Open Sans" w:hAnsi="Open Sans" w:cs="Open Sans"/>
      <w:b/>
      <w:color w:val="5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C7"/>
    <w:rPr>
      <w:rFonts w:ascii="Open Sans" w:eastAsiaTheme="majorEastAsia" w:hAnsi="Open Sans" w:cs="Open Sans"/>
      <w:b/>
      <w:bCs/>
      <w:iCs/>
      <w:color w:val="5F5F5F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C7"/>
    <w:rPr>
      <w:rFonts w:ascii="Open Sans" w:eastAsiaTheme="majorEastAsia" w:hAnsi="Open Sans" w:cs="Open Sans"/>
      <w:i/>
      <w:iCs/>
      <w:color w:val="500000"/>
      <w:sz w:val="26"/>
      <w:szCs w:val="26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DDDDDD" w:themeColor="accent1"/>
      </w:pBdr>
    </w:pPr>
    <w:rPr>
      <w:rFonts w:asciiTheme="majorHAnsi" w:hAnsiTheme="majorHAnsi"/>
      <w:b/>
      <w:color w:val="B2B2B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3C70B8"/>
    <w:pPr>
      <w:spacing w:after="100"/>
    </w:pPr>
  </w:style>
  <w:style w:type="character" w:styleId="Hyperlink">
    <w:name w:val="Hyperlink"/>
    <w:basedOn w:val="DefaultParagraphFont"/>
    <w:uiPriority w:val="99"/>
    <w:unhideWhenUsed/>
    <w:qFormat/>
    <w:rsid w:val="00951EBD"/>
    <w:rPr>
      <w:color w:val="0070C0"/>
      <w:u w:val="single"/>
    </w:rPr>
  </w:style>
  <w:style w:type="paragraph" w:styleId="TOC2">
    <w:name w:val="toc 2"/>
    <w:basedOn w:val="Normal"/>
    <w:next w:val="Normal"/>
    <w:autoRedefine/>
    <w:uiPriority w:val="39"/>
    <w:rsid w:val="003C70B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FB1"/>
    <w:rPr>
      <w:rFonts w:ascii="Open Sans" w:eastAsiaTheme="majorEastAsia" w:hAnsi="Open Sans" w:cs="Open Sans"/>
      <w:color w:val="000000" w:themeColor="text1"/>
    </w:rPr>
  </w:style>
  <w:style w:type="paragraph" w:styleId="ListBullet">
    <w:name w:val="List Bullet"/>
    <w:basedOn w:val="Normal"/>
    <w:uiPriority w:val="99"/>
    <w:rsid w:val="00EA5D04"/>
    <w:pPr>
      <w:numPr>
        <w:numId w:val="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EA5D04"/>
    <w:pPr>
      <w:numPr>
        <w:ilvl w:val="1"/>
        <w:numId w:val="2"/>
      </w:numPr>
      <w:ind w:left="936"/>
    </w:pPr>
  </w:style>
  <w:style w:type="paragraph" w:customStyle="1" w:styleId="Graphheading1">
    <w:name w:val="Graph heading 1"/>
    <w:basedOn w:val="Normal"/>
    <w:qFormat/>
    <w:rsid w:val="007D7F97"/>
    <w:pPr>
      <w:spacing w:after="60" w:line="240" w:lineRule="auto"/>
    </w:pPr>
    <w:rPr>
      <w:b/>
      <w:color w:val="969696" w:themeColor="accent3"/>
      <w:sz w:val="28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5F5F5F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4D4D4D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B2B2B2" w:themeColor="accent2"/>
    </w:rPr>
  </w:style>
  <w:style w:type="character" w:styleId="FollowedHyperlink">
    <w:name w:val="FollowedHyperlink"/>
    <w:basedOn w:val="DefaultParagraphFont"/>
    <w:uiPriority w:val="99"/>
    <w:semiHidden/>
    <w:unhideWhenUsed/>
    <w:rsid w:val="002C53C4"/>
    <w:rPr>
      <w:color w:val="500000"/>
      <w:u w:val="single"/>
    </w:rPr>
  </w:style>
  <w:style w:type="paragraph" w:styleId="List">
    <w:name w:val="List"/>
    <w:basedOn w:val="Normal"/>
    <w:uiPriority w:val="99"/>
    <w:unhideWhenUsed/>
    <w:rsid w:val="006233C0"/>
    <w:pPr>
      <w:ind w:left="360" w:hanging="360"/>
      <w:contextualSpacing/>
    </w:pPr>
  </w:style>
  <w:style w:type="table" w:styleId="GridTable4">
    <w:name w:val="Grid Table 4"/>
    <w:basedOn w:val="TableNormal"/>
    <w:uiPriority w:val="49"/>
    <w:rsid w:val="004616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 Text"/>
    <w:basedOn w:val="ListNumber5"/>
    <w:next w:val="Normal"/>
    <w:qFormat/>
    <w:rsid w:val="008C10C6"/>
    <w:pPr>
      <w:numPr>
        <w:numId w:val="0"/>
      </w:numPr>
      <w:spacing w:before="0" w:after="0" w:line="240" w:lineRule="auto"/>
    </w:pPr>
    <w:rPr>
      <w:color w:val="5F5F5F" w:themeColor="accent5"/>
      <w:sz w:val="20"/>
      <w:szCs w:val="20"/>
    </w:rPr>
  </w:style>
  <w:style w:type="paragraph" w:customStyle="1" w:styleId="TableHeading">
    <w:name w:val="Table Heading"/>
    <w:basedOn w:val="ListNumber5"/>
    <w:next w:val="TableText"/>
    <w:qFormat/>
    <w:rsid w:val="00E419D0"/>
    <w:pPr>
      <w:numPr>
        <w:numId w:val="0"/>
      </w:numPr>
      <w:spacing w:before="0" w:after="0" w:line="240" w:lineRule="auto"/>
      <w:jc w:val="center"/>
    </w:pPr>
    <w:rPr>
      <w:b/>
      <w:bCs/>
      <w:color w:val="FFFFFF" w:themeColor="background1"/>
      <w:szCs w:val="22"/>
    </w:rPr>
  </w:style>
  <w:style w:type="paragraph" w:styleId="ListNumber2">
    <w:name w:val="List Number 2"/>
    <w:basedOn w:val="Normal"/>
    <w:uiPriority w:val="99"/>
    <w:semiHidden/>
    <w:rsid w:val="00EA5D04"/>
    <w:pPr>
      <w:numPr>
        <w:ilvl w:val="1"/>
        <w:numId w:val="5"/>
      </w:numPr>
      <w:spacing w:before="0" w:after="200" w:line="276" w:lineRule="auto"/>
      <w:ind w:left="936"/>
    </w:pPr>
  </w:style>
  <w:style w:type="paragraph" w:customStyle="1" w:styleId="Tabletotal">
    <w:name w:val="Table total"/>
    <w:basedOn w:val="Normal"/>
    <w:next w:val="Normal"/>
    <w:link w:val="TabletotalChar"/>
    <w:qFormat/>
    <w:rsid w:val="004211AF"/>
    <w:pPr>
      <w:spacing w:before="0" w:after="0" w:line="256" w:lineRule="auto"/>
    </w:pPr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styleId="ListNumber3">
    <w:name w:val="List Number 3"/>
    <w:basedOn w:val="Normal"/>
    <w:uiPriority w:val="99"/>
    <w:unhideWhenUsed/>
    <w:rsid w:val="00FD6E1C"/>
    <w:pPr>
      <w:numPr>
        <w:numId w:val="16"/>
      </w:numPr>
      <w:spacing w:before="0" w:after="200" w:line="276" w:lineRule="auto"/>
    </w:pPr>
  </w:style>
  <w:style w:type="character" w:customStyle="1" w:styleId="TabletotalChar">
    <w:name w:val="Table total Char"/>
    <w:basedOn w:val="DefaultParagraphFont"/>
    <w:link w:val="Tabletotal"/>
    <w:rsid w:val="004211AF"/>
    <w:rPr>
      <w:rFonts w:ascii="Arial" w:eastAsia="Arial" w:hAnsi="Arial" w:cs="Times New Roman"/>
      <w:b/>
      <w:bCs/>
      <w:caps/>
      <w:color w:val="404040" w:themeColor="text1" w:themeTint="BF"/>
      <w:sz w:val="18"/>
      <w:szCs w:val="22"/>
    </w:rPr>
  </w:style>
  <w:style w:type="paragraph" w:customStyle="1" w:styleId="TableTextright">
    <w:name w:val="Table Text right"/>
    <w:basedOn w:val="Normal"/>
    <w:next w:val="Normal"/>
    <w:link w:val="TableTextrightChar"/>
    <w:qFormat/>
    <w:rsid w:val="00810DF6"/>
    <w:pPr>
      <w:spacing w:before="0" w:after="0" w:line="240" w:lineRule="auto"/>
      <w:jc w:val="right"/>
    </w:pPr>
    <w:rPr>
      <w:sz w:val="18"/>
    </w:rPr>
  </w:style>
  <w:style w:type="paragraph" w:customStyle="1" w:styleId="TableTextbold">
    <w:name w:val="Table Text bold"/>
    <w:basedOn w:val="Normal"/>
    <w:next w:val="Normal"/>
    <w:link w:val="TableTextboldChar"/>
    <w:qFormat/>
    <w:rsid w:val="009C018F"/>
    <w:pPr>
      <w:spacing w:before="0" w:after="0" w:line="240" w:lineRule="auto"/>
    </w:pPr>
    <w:rPr>
      <w:b/>
      <w:sz w:val="18"/>
    </w:rPr>
  </w:style>
  <w:style w:type="character" w:customStyle="1" w:styleId="TableTextrightChar">
    <w:name w:val="Table Text right Char"/>
    <w:basedOn w:val="DefaultParagraphFont"/>
    <w:link w:val="TableTextright"/>
    <w:rsid w:val="00810DF6"/>
    <w:rPr>
      <w:sz w:val="18"/>
    </w:rPr>
  </w:style>
  <w:style w:type="character" w:customStyle="1" w:styleId="TableTextboldChar">
    <w:name w:val="Table Text bold Char"/>
    <w:basedOn w:val="DefaultParagraphFont"/>
    <w:link w:val="TableTextbold"/>
    <w:rsid w:val="009C018F"/>
    <w:rPr>
      <w:b/>
      <w:sz w:val="18"/>
    </w:rPr>
  </w:style>
  <w:style w:type="paragraph" w:styleId="Revision">
    <w:name w:val="Revision"/>
    <w:hidden/>
    <w:uiPriority w:val="99"/>
    <w:semiHidden/>
    <w:rsid w:val="00F514D1"/>
    <w:pPr>
      <w:spacing w:before="0"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FF34EA"/>
  </w:style>
  <w:style w:type="numbering" w:customStyle="1" w:styleId="CurrentList1">
    <w:name w:val="Current List1"/>
    <w:uiPriority w:val="99"/>
    <w:rsid w:val="0085664E"/>
    <w:pPr>
      <w:numPr>
        <w:numId w:val="6"/>
      </w:numPr>
    </w:pPr>
  </w:style>
  <w:style w:type="numbering" w:customStyle="1" w:styleId="CurrentList2">
    <w:name w:val="Current List2"/>
    <w:uiPriority w:val="99"/>
    <w:rsid w:val="0085664E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16FB1"/>
    <w:rPr>
      <w:rFonts w:ascii="Open Sans" w:eastAsiaTheme="majorEastAsia" w:hAnsi="Open Sans" w:cs="Open Sans"/>
      <w:color w:val="A5A5A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A44"/>
    <w:rPr>
      <w:rFonts w:ascii="Open Sans" w:eastAsiaTheme="majorEastAsia" w:hAnsi="Open Sans" w:cs="Open Sans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FC"/>
    <w:rPr>
      <w:rFonts w:ascii="Open Sans" w:hAnsi="Open Sans" w:cs="Open Sans"/>
      <w:color w:val="6E6E6E" w:themeColor="accent1" w:themeShade="80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A5"/>
    <w:rPr>
      <w:rFonts w:ascii="Open Sans" w:hAnsi="Open Sans" w:cs="Open Sans"/>
      <w:i/>
      <w:iCs/>
      <w:szCs w:val="22"/>
    </w:rPr>
  </w:style>
  <w:style w:type="character" w:styleId="HTMLAcronym">
    <w:name w:val="HTML Acronym"/>
    <w:basedOn w:val="DefaultParagraphFont"/>
    <w:uiPriority w:val="99"/>
    <w:unhideWhenUsed/>
    <w:rsid w:val="00B40D40"/>
  </w:style>
  <w:style w:type="numbering" w:customStyle="1" w:styleId="CurrentList3">
    <w:name w:val="Current List3"/>
    <w:uiPriority w:val="99"/>
    <w:rsid w:val="00956A86"/>
    <w:pPr>
      <w:numPr>
        <w:numId w:val="9"/>
      </w:numPr>
    </w:pPr>
  </w:style>
  <w:style w:type="paragraph" w:styleId="ListNumber4">
    <w:name w:val="List Number 4"/>
    <w:uiPriority w:val="99"/>
    <w:unhideWhenUsed/>
    <w:rsid w:val="00840881"/>
    <w:pPr>
      <w:numPr>
        <w:numId w:val="25"/>
      </w:numPr>
    </w:pPr>
    <w:rPr>
      <w:rFonts w:ascii="Open Sans" w:hAnsi="Open Sans" w:cs="Open Sans"/>
      <w:sz w:val="22"/>
    </w:rPr>
  </w:style>
  <w:style w:type="numbering" w:customStyle="1" w:styleId="CurrentList4">
    <w:name w:val="Current List4"/>
    <w:uiPriority w:val="99"/>
    <w:rsid w:val="00956A86"/>
    <w:pPr>
      <w:numPr>
        <w:numId w:val="10"/>
      </w:numPr>
    </w:pPr>
  </w:style>
  <w:style w:type="paragraph" w:styleId="ListNumber5">
    <w:name w:val="List Number 5"/>
    <w:uiPriority w:val="99"/>
    <w:unhideWhenUsed/>
    <w:rsid w:val="00840881"/>
    <w:pPr>
      <w:numPr>
        <w:numId w:val="26"/>
      </w:numPr>
    </w:pPr>
    <w:rPr>
      <w:rFonts w:ascii="Open Sans" w:hAnsi="Open Sans" w:cs="Open Sans"/>
      <w:sz w:val="22"/>
    </w:rPr>
  </w:style>
  <w:style w:type="paragraph" w:styleId="ListBullet3">
    <w:name w:val="List Bullet 3"/>
    <w:basedOn w:val="Normal"/>
    <w:uiPriority w:val="99"/>
    <w:unhideWhenUsed/>
    <w:rsid w:val="00FD6E1C"/>
    <w:pPr>
      <w:numPr>
        <w:ilvl w:val="2"/>
        <w:numId w:val="2"/>
      </w:numPr>
      <w:spacing w:before="0" w:after="200" w:line="276" w:lineRule="auto"/>
      <w:ind w:left="1512"/>
    </w:pPr>
  </w:style>
  <w:style w:type="paragraph" w:styleId="ListBullet4">
    <w:name w:val="List Bullet 4"/>
    <w:basedOn w:val="ListNumber4"/>
    <w:uiPriority w:val="99"/>
    <w:unhideWhenUsed/>
    <w:rsid w:val="00C57532"/>
    <w:pPr>
      <w:numPr>
        <w:numId w:val="22"/>
      </w:numPr>
    </w:pPr>
  </w:style>
  <w:style w:type="paragraph" w:styleId="ListBullet5">
    <w:name w:val="List Bullet 5"/>
    <w:basedOn w:val="Normal"/>
    <w:uiPriority w:val="99"/>
    <w:unhideWhenUsed/>
    <w:rsid w:val="00EA5D04"/>
    <w:pPr>
      <w:numPr>
        <w:numId w:val="3"/>
      </w:numPr>
      <w:ind w:left="2664"/>
      <w:contextualSpacing/>
    </w:pPr>
  </w:style>
  <w:style w:type="paragraph" w:styleId="List2">
    <w:name w:val="List 2"/>
    <w:basedOn w:val="Normal"/>
    <w:uiPriority w:val="99"/>
    <w:unhideWhenUsed/>
    <w:rsid w:val="006233C0"/>
    <w:pPr>
      <w:ind w:left="720" w:hanging="360"/>
      <w:contextualSpacing/>
    </w:pPr>
  </w:style>
  <w:style w:type="paragraph" w:styleId="TOC3">
    <w:name w:val="toc 3"/>
    <w:basedOn w:val="Normal"/>
    <w:next w:val="Normal"/>
    <w:autoRedefine/>
    <w:uiPriority w:val="39"/>
    <w:rsid w:val="003C70B8"/>
    <w:pPr>
      <w:spacing w:after="100"/>
      <w:ind w:left="480"/>
    </w:pPr>
  </w:style>
  <w:style w:type="paragraph" w:styleId="ListNumber">
    <w:name w:val="List Number"/>
    <w:basedOn w:val="Normal"/>
    <w:uiPriority w:val="99"/>
    <w:rsid w:val="00B543E0"/>
    <w:pPr>
      <w:numPr>
        <w:numId w:val="4"/>
      </w:numPr>
      <w:spacing w:before="0" w:after="200" w:line="276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A40DE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40DEC"/>
  </w:style>
  <w:style w:type="paragraph" w:customStyle="1" w:styleId="DocTitle-Subtitle">
    <w:name w:val="Doc Title - Subtitle"/>
    <w:qFormat/>
    <w:rsid w:val="006E1F76"/>
    <w:pPr>
      <w:spacing w:before="240" w:after="0" w:line="240" w:lineRule="auto"/>
    </w:pPr>
    <w:rPr>
      <w:rFonts w:ascii="Open Sans ExtraBold" w:eastAsiaTheme="majorEastAsia" w:hAnsi="Open Sans ExtraBold" w:cs="Open Sans ExtraBold"/>
      <w:b/>
      <w:bCs/>
      <w:color w:val="500000"/>
      <w:sz w:val="44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F774BA"/>
    <w:rPr>
      <w:rFonts w:asciiTheme="majorHAnsi" w:eastAsiaTheme="majorEastAsia" w:hAnsiTheme="majorHAnsi" w:cstheme="majorBidi"/>
      <w:b/>
      <w:bCs/>
    </w:rPr>
  </w:style>
  <w:style w:type="paragraph" w:customStyle="1" w:styleId="TableTitle">
    <w:name w:val="Table Title"/>
    <w:basedOn w:val="Heading2"/>
    <w:qFormat/>
    <w:rsid w:val="0065041A"/>
    <w:rPr>
      <w:color w:val="000000" w:themeColor="text1"/>
      <w:szCs w:val="36"/>
    </w:rPr>
  </w:style>
  <w:style w:type="paragraph" w:customStyle="1" w:styleId="DocSubtitle">
    <w:name w:val="Doc Subtitle"/>
    <w:qFormat/>
    <w:rsid w:val="001A7DDF"/>
    <w:pPr>
      <w:pBdr>
        <w:bottom w:val="single" w:sz="24" w:space="1" w:color="DDDDDD" w:themeColor="accent1"/>
      </w:pBdr>
      <w:spacing w:before="0" w:after="240"/>
    </w:pPr>
    <w:rPr>
      <w:rFonts w:ascii="Open Sans" w:hAnsi="Open Sans" w:cs="Open Sans"/>
      <w:b/>
      <w:color w:val="000000" w:themeColor="text1"/>
      <w:sz w:val="32"/>
      <w:szCs w:val="28"/>
    </w:rPr>
  </w:style>
  <w:style w:type="paragraph" w:styleId="BodyText2">
    <w:name w:val="Body Text 2"/>
    <w:basedOn w:val="Normal"/>
    <w:link w:val="BodyText2Char"/>
    <w:uiPriority w:val="99"/>
    <w:unhideWhenUsed/>
    <w:rsid w:val="005B7B9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B7B98"/>
  </w:style>
  <w:style w:type="paragraph" w:styleId="Index8">
    <w:name w:val="index 8"/>
    <w:basedOn w:val="Normal"/>
    <w:next w:val="Normal"/>
    <w:autoRedefine/>
    <w:uiPriority w:val="99"/>
    <w:semiHidden/>
    <w:unhideWhenUsed/>
    <w:rsid w:val="00BF5A44"/>
    <w:pPr>
      <w:spacing w:before="0" w:after="0" w:line="240" w:lineRule="auto"/>
      <w:ind w:left="1760" w:hanging="220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0817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4E0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066A"/>
    <w:rPr>
      <w:rFonts w:ascii="Open Sans" w:hAnsi="Open Sans" w:cs="Open Sa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66A"/>
    <w:rPr>
      <w:rFonts w:ascii="Open Sans" w:hAnsi="Open Sans" w:cs="Open Sans"/>
      <w:b/>
      <w:bCs/>
      <w:sz w:val="20"/>
      <w:szCs w:val="20"/>
    </w:rPr>
  </w:style>
  <w:style w:type="table" w:customStyle="1" w:styleId="Table">
    <w:name w:val="Table"/>
    <w:basedOn w:val="TableNormal"/>
    <w:uiPriority w:val="99"/>
    <w:rsid w:val="00BA68C8"/>
    <w:pPr>
      <w:spacing w:before="0" w:after="0" w:line="240" w:lineRule="auto"/>
      <w:jc w:val="center"/>
    </w:pPr>
    <w:rPr>
      <w:rFonts w:ascii="Open Sans" w:hAnsi="Open Sans"/>
      <w:color w:val="auto"/>
      <w:sz w:val="20"/>
    </w:rPr>
    <w:tblPr>
      <w:tblStyleRowBandSize w:val="1"/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500000"/>
      </w:tcPr>
    </w:tblStylePr>
    <w:tblStylePr w:type="firstCol">
      <w:pPr>
        <w:jc w:val="left"/>
      </w:pPr>
    </w:tblStylePr>
    <w:tblStylePr w:type="band1Horz">
      <w:tblPr/>
      <w:tcPr>
        <w:shd w:val="clear" w:color="auto" w:fill="F6F6F6"/>
      </w:tcPr>
    </w:tblStylePr>
    <w:tblStylePr w:type="band2Horz">
      <w:tblPr/>
      <w:tcPr>
        <w:shd w:val="clear" w:color="auto" w:fill="EAEAE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smith\Downloads\+Template%20-%20Guide%20Creation-old%20(1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804E4F-7F2B-6C43-A41B-FC711F487EB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7A81189B3FB4E83E1F8DACB14D5FB" ma:contentTypeVersion="17" ma:contentTypeDescription="Create a new document." ma:contentTypeScope="" ma:versionID="66c4c44d310d7e92396f61c2bc699d32">
  <xsd:schema xmlns:xsd="http://www.w3.org/2001/XMLSchema" xmlns:xs="http://www.w3.org/2001/XMLSchema" xmlns:p="http://schemas.microsoft.com/office/2006/metadata/properties" xmlns:ns2="f08a0890-c249-4c8c-9cd9-4c8a994c0a28" xmlns:ns3="5267a219-b8fc-4d25-9a3f-6884bb959e75" targetNamespace="http://schemas.microsoft.com/office/2006/metadata/properties" ma:root="true" ma:fieldsID="bb7093e6c9b235ae9b62858e513c5b90" ns2:_="" ns3:_="">
    <xsd:import namespace="f08a0890-c249-4c8c-9cd9-4c8a994c0a28"/>
    <xsd:import namespace="5267a219-b8fc-4d25-9a3f-6884bb959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  <xsd:element ref="ns2:date_x002f_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a0890-c249-4c8c-9cd9-4c8a994c0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date_x002f_time" ma:index="23" nillable="true" ma:displayName="date/time" ma:format="DateOnly" ma:internalName="date_x002f_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a219-b8fc-4d25-9a3f-6884bb959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ddc6744-2381-4e2a-85aa-13b43e91470b}" ma:internalName="TaxCatchAll" ma:showField="CatchAllData" ma:web="5267a219-b8fc-4d25-9a3f-6884bb959e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08a0890-c249-4c8c-9cd9-4c8a994c0a28">
      <Terms xmlns="http://schemas.microsoft.com/office/infopath/2007/PartnerControls"/>
    </lcf76f155ced4ddcb4097134ff3c332f>
    <TaxCatchAll xmlns="5267a219-b8fc-4d25-9a3f-6884bb959e75" xsi:nil="true"/>
    <date_x002f_time xmlns="f08a0890-c249-4c8c-9cd9-4c8a994c0a28" xsi:nil="true"/>
  </documentManagement>
</p:properties>
</file>

<file path=customXml/itemProps1.xml><?xml version="1.0" encoding="utf-8"?>
<ds:datastoreItem xmlns:ds="http://schemas.openxmlformats.org/officeDocument/2006/customXml" ds:itemID="{3F1B549A-44E4-4890-B6D8-F83292A2C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a0890-c249-4c8c-9cd9-4c8a994c0a28"/>
    <ds:schemaRef ds:uri="5267a219-b8fc-4d25-9a3f-6884bb959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78C5E-42BD-4E7B-B3CB-02699B7424A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10A73A-12AE-40FB-9643-5C7791D7D3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A1D0E4-03F4-4455-B584-C699F9390B76}">
  <ds:schemaRefs>
    <ds:schemaRef ds:uri="http://schemas.microsoft.com/office/2006/metadata/properties"/>
    <ds:schemaRef ds:uri="http://schemas.microsoft.com/office/infopath/2007/PartnerControls"/>
    <ds:schemaRef ds:uri="f08a0890-c249-4c8c-9cd9-4c8a994c0a28"/>
    <ds:schemaRef ds:uri="5267a219-b8fc-4d25-9a3f-6884bb959e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+Template - Guide Creation-old (1)</Template>
  <TotalTime>31</TotalTime>
  <Pages>1</Pages>
  <Words>23</Words>
  <Characters>119</Characters>
  <Application>Microsoft Office Word</Application>
  <DocSecurity>0</DocSecurity>
  <Lines>119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Here</vt:lpstr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Here</dc:title>
  <dc:subject>Subtitle Here</dc:subject>
  <dc:creator>Smith, Amanda</dc:creator>
  <cp:keywords/>
  <dc:description/>
  <cp:lastModifiedBy>Jeffery, Michael</cp:lastModifiedBy>
  <cp:revision>51</cp:revision>
  <cp:lastPrinted>2025-03-19T16:37:00Z</cp:lastPrinted>
  <dcterms:created xsi:type="dcterms:W3CDTF">2025-03-19T16:53:00Z</dcterms:created>
  <dcterms:modified xsi:type="dcterms:W3CDTF">2025-09-24T19:27:00Z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0x0101003957A81189B3FB4E83E1F8DACB14D5FB</vt:lpwstr>
  </property>
  <property fmtid="{D5CDD505-2E9C-101B-9397-08002B2CF9AE}" pid="3" name="MediaServiceImageTags">
    <vt:lpwstr/>
  </property>
</Properties>
</file>